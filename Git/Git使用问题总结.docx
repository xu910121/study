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github 添加sshkey之后，进行push操作时出现：</w:t>
      </w:r>
    </w:p>
    <w:p>
      <w:pPr>
        <w:rPr>
          <w:rFonts w:hint="eastAsia"/>
        </w:rPr>
      </w:pPr>
      <w:r>
        <w:rPr>
          <w:rFonts w:hint="eastAsia"/>
        </w:rPr>
        <w:t>Agent admitted failure to sign using the key.</w:t>
      </w:r>
    </w:p>
    <w:p>
      <w:pPr>
        <w:rPr>
          <w:rFonts w:hint="eastAsia"/>
        </w:rPr>
      </w:pPr>
      <w:r>
        <w:rPr>
          <w:rFonts w:hint="eastAsia"/>
        </w:rPr>
        <w:t>Permission denied (publickey).</w:t>
      </w:r>
    </w:p>
    <w:p>
      <w:pPr>
        <w:rPr>
          <w:rFonts w:hint="eastAsia"/>
        </w:rPr>
      </w:pPr>
      <w:r>
        <w:rPr>
          <w:rFonts w:hint="eastAsia"/>
        </w:rPr>
        <w:t>fatal: Could not read from remote repository.</w:t>
      </w:r>
    </w:p>
    <w:p>
      <w:pPr>
        <w:rPr>
          <w:rFonts w:hint="eastAsia"/>
        </w:rPr>
      </w:pPr>
      <w:r>
        <w:rPr>
          <w:rFonts w:hint="eastAsia"/>
        </w:rPr>
        <w:t>Please make sure you have the correct access rights</w:t>
      </w:r>
    </w:p>
    <w:p>
      <w:pPr>
        <w:rPr>
          <w:rFonts w:hint="eastAsia"/>
        </w:rPr>
      </w:pPr>
      <w:r>
        <w:rPr>
          <w:rFonts w:hint="eastAsia"/>
        </w:rPr>
        <w:t>and the repository exists.</w:t>
      </w:r>
    </w:p>
    <w:p>
      <w:r>
        <w:t>执行ssh-add即可。</w:t>
      </w:r>
    </w:p>
    <w:p>
      <w:r>
        <w:t>使用：ssh -T git@github.com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C96F7F54"/>
    <w:rsid w:val="C96F7F5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ans" w:hAnsi="DejaVu Sans" w:eastAsia="方正书宋_GBK" w:cs="DejaVu Sans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方正书宋_GBK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专业版_9.1.0.5042_F1E327BC-269C-435d-A152-05C5408002CA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2016-06-30T11:15:00Z</dcterms:created>
  <dc:creator>xu</dc:creator>
  <cp:lastModifiedBy>xu</cp:lastModifiedBy>
  <dcterms:modified xsi:type="dcterms:W3CDTF">2016-06-30T11:17:42Z</dcterms:modified>
  <dc:title>github 添加sshkey之后，进行push操作时出现：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2052-9.1.0.5042</vt:lpwstr>
  </property>
</Properties>
</file>